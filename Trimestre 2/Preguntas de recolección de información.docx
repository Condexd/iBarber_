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4426" w14:textId="77777777" w:rsidR="004114F0" w:rsidRDefault="004114F0" w:rsidP="004114F0"/>
    <w:p w14:paraId="14284F15" w14:textId="77777777" w:rsidR="00A83620" w:rsidRDefault="00A83620" w:rsidP="004114F0"/>
    <w:p w14:paraId="696E93F8" w14:textId="77777777" w:rsidR="00A83620" w:rsidRDefault="00A83620" w:rsidP="004114F0"/>
    <w:p w14:paraId="522F8BE7" w14:textId="77777777" w:rsidR="00A83620" w:rsidRDefault="00A83620" w:rsidP="004114F0"/>
    <w:p w14:paraId="0516EB99" w14:textId="77777777" w:rsidR="00A83620" w:rsidRDefault="00A83620" w:rsidP="004114F0"/>
    <w:p w14:paraId="5B58F56B" w14:textId="77777777" w:rsidR="00A83620" w:rsidRDefault="00A83620" w:rsidP="004114F0"/>
    <w:p w14:paraId="7ECBE37B" w14:textId="4934F495" w:rsidR="00A83620" w:rsidRDefault="005C3CBA" w:rsidP="00A83620">
      <w:pPr>
        <w:jc w:val="center"/>
        <w:rPr>
          <w:b/>
          <w:bCs/>
        </w:rPr>
      </w:pPr>
      <w:r>
        <w:rPr>
          <w:b/>
          <w:bCs/>
        </w:rPr>
        <w:t>Preguntas de recolección de información</w:t>
      </w:r>
    </w:p>
    <w:p w14:paraId="6EE2EF2D" w14:textId="77777777" w:rsidR="00CA557A" w:rsidRDefault="00CA557A" w:rsidP="00A83620">
      <w:pPr>
        <w:jc w:val="center"/>
        <w:rPr>
          <w:b/>
          <w:bCs/>
        </w:rPr>
      </w:pPr>
    </w:p>
    <w:p w14:paraId="12FE772E" w14:textId="20E60C45" w:rsidR="00A83620" w:rsidRPr="005C3CBA" w:rsidRDefault="005C3CBA" w:rsidP="00A83620">
      <w:pPr>
        <w:jc w:val="center"/>
      </w:pPr>
      <w:r w:rsidRPr="005C3CBA">
        <w:t xml:space="preserve">David </w:t>
      </w:r>
      <w:proofErr w:type="spellStart"/>
      <w:r w:rsidRPr="005C3CBA">
        <w:t>Nope</w:t>
      </w:r>
      <w:proofErr w:type="spellEnd"/>
      <w:r w:rsidRPr="005C3CBA">
        <w:t>, David Pedraza, Santiago Cas</w:t>
      </w:r>
      <w:r>
        <w:t>tro, Luis Ortiz</w:t>
      </w:r>
    </w:p>
    <w:p w14:paraId="472ECD7E" w14:textId="5825E08D" w:rsidR="00CA557A" w:rsidRDefault="005C3CBA" w:rsidP="00A83620">
      <w:pPr>
        <w:jc w:val="center"/>
      </w:pPr>
      <w:r>
        <w:t>Centro de Electricidad, Electrónica y Telecomunicaciones</w:t>
      </w:r>
    </w:p>
    <w:p w14:paraId="0F6B5DE0" w14:textId="5FAE6793" w:rsidR="00CA557A" w:rsidRDefault="005C3CBA" w:rsidP="005C3CBA">
      <w:pPr>
        <w:jc w:val="center"/>
      </w:pPr>
      <w:r>
        <w:t>Ficha 2582984</w:t>
      </w:r>
    </w:p>
    <w:p w14:paraId="24FD0C21" w14:textId="02D2F527" w:rsidR="00CA557A" w:rsidRDefault="00FF70F7" w:rsidP="00CA557A">
      <w:pPr>
        <w:jc w:val="center"/>
      </w:pPr>
      <w:r>
        <w:t>20 de nov. de 2022</w:t>
      </w:r>
    </w:p>
    <w:p w14:paraId="1AC718D8" w14:textId="77777777" w:rsidR="00CA557A" w:rsidRPr="00CA557A" w:rsidRDefault="00CA557A" w:rsidP="00CA557A">
      <w:pPr>
        <w:spacing w:line="259" w:lineRule="auto"/>
        <w:ind w:firstLine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538974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DB8D" w14:textId="77777777" w:rsidR="00CA557A" w:rsidRPr="00CA557A" w:rsidRDefault="00CA557A">
          <w:pPr>
            <w:pStyle w:val="TOCHeading"/>
            <w:rPr>
              <w:rFonts w:ascii="Arial" w:hAnsi="Arial" w:cs="Arial"/>
              <w:b/>
              <w:bCs/>
              <w:color w:val="auto"/>
              <w:sz w:val="22"/>
              <w:szCs w:val="22"/>
            </w:rPr>
          </w:pPr>
          <w:r w:rsidRPr="00CA557A">
            <w:rPr>
              <w:rFonts w:ascii="Arial" w:hAnsi="Arial" w:cs="Arial"/>
              <w:b/>
              <w:bCs/>
              <w:color w:val="auto"/>
              <w:sz w:val="22"/>
              <w:szCs w:val="22"/>
            </w:rPr>
            <w:t>Tabla de contenido</w:t>
          </w:r>
        </w:p>
        <w:p w14:paraId="16B6EF66" w14:textId="1D71798D" w:rsidR="000617DC" w:rsidRDefault="000617D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07162" w:history="1">
            <w:r w:rsidRPr="00CF6BCD">
              <w:rPr>
                <w:rStyle w:val="Hyperlink"/>
                <w:noProof/>
              </w:rPr>
              <w:t>Recolección de información iBarber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D335" w14:textId="322BB0BB" w:rsidR="000617DC" w:rsidRDefault="00D66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07163" w:history="1">
            <w:r w:rsidR="000617DC" w:rsidRPr="00CF6BCD">
              <w:rPr>
                <w:rStyle w:val="Hyperlink"/>
                <w:noProof/>
              </w:rPr>
              <w:t>Rol barbero</w:t>
            </w:r>
            <w:r w:rsidR="000617DC">
              <w:rPr>
                <w:noProof/>
                <w:webHidden/>
              </w:rPr>
              <w:tab/>
            </w:r>
            <w:r w:rsidR="000617DC">
              <w:rPr>
                <w:noProof/>
                <w:webHidden/>
              </w:rPr>
              <w:fldChar w:fldCharType="begin"/>
            </w:r>
            <w:r w:rsidR="000617DC">
              <w:rPr>
                <w:noProof/>
                <w:webHidden/>
              </w:rPr>
              <w:instrText xml:space="preserve"> PAGEREF _Toc120807163 \h </w:instrText>
            </w:r>
            <w:r w:rsidR="000617DC">
              <w:rPr>
                <w:noProof/>
                <w:webHidden/>
              </w:rPr>
            </w:r>
            <w:r w:rsidR="000617DC">
              <w:rPr>
                <w:noProof/>
                <w:webHidden/>
              </w:rPr>
              <w:fldChar w:fldCharType="separate"/>
            </w:r>
            <w:r w:rsidR="000617DC">
              <w:rPr>
                <w:noProof/>
                <w:webHidden/>
              </w:rPr>
              <w:t>3</w:t>
            </w:r>
            <w:r w:rsidR="000617DC">
              <w:rPr>
                <w:noProof/>
                <w:webHidden/>
              </w:rPr>
              <w:fldChar w:fldCharType="end"/>
            </w:r>
          </w:hyperlink>
        </w:p>
        <w:p w14:paraId="51553FBE" w14:textId="0A81BCC6" w:rsidR="000617DC" w:rsidRDefault="00D666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807164" w:history="1">
            <w:r w:rsidR="000617DC" w:rsidRPr="00CF6BCD">
              <w:rPr>
                <w:rStyle w:val="Hyperlink"/>
                <w:noProof/>
              </w:rPr>
              <w:t>Rol cliente</w:t>
            </w:r>
            <w:r w:rsidR="000617DC">
              <w:rPr>
                <w:noProof/>
                <w:webHidden/>
              </w:rPr>
              <w:tab/>
            </w:r>
            <w:r w:rsidR="000617DC">
              <w:rPr>
                <w:noProof/>
                <w:webHidden/>
              </w:rPr>
              <w:fldChar w:fldCharType="begin"/>
            </w:r>
            <w:r w:rsidR="000617DC">
              <w:rPr>
                <w:noProof/>
                <w:webHidden/>
              </w:rPr>
              <w:instrText xml:space="preserve"> PAGEREF _Toc120807164 \h </w:instrText>
            </w:r>
            <w:r w:rsidR="000617DC">
              <w:rPr>
                <w:noProof/>
                <w:webHidden/>
              </w:rPr>
            </w:r>
            <w:r w:rsidR="000617DC">
              <w:rPr>
                <w:noProof/>
                <w:webHidden/>
              </w:rPr>
              <w:fldChar w:fldCharType="separate"/>
            </w:r>
            <w:r w:rsidR="000617DC">
              <w:rPr>
                <w:noProof/>
                <w:webHidden/>
              </w:rPr>
              <w:t>4</w:t>
            </w:r>
            <w:r w:rsidR="000617DC">
              <w:rPr>
                <w:noProof/>
                <w:webHidden/>
              </w:rPr>
              <w:fldChar w:fldCharType="end"/>
            </w:r>
          </w:hyperlink>
        </w:p>
        <w:p w14:paraId="18C39C32" w14:textId="4E7B2B4D" w:rsidR="00CA557A" w:rsidRDefault="000617DC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234BFA31" w14:textId="77D84638" w:rsidR="005C3CBA" w:rsidRDefault="005C3CBA">
      <w:pPr>
        <w:spacing w:line="259" w:lineRule="auto"/>
        <w:ind w:firstLine="0"/>
      </w:pPr>
      <w:r>
        <w:br w:type="page"/>
      </w:r>
    </w:p>
    <w:p w14:paraId="3F0AD611" w14:textId="0905F181" w:rsidR="00A83620" w:rsidRDefault="005C3CBA" w:rsidP="005C3CBA">
      <w:pPr>
        <w:pStyle w:val="Heading1"/>
      </w:pPr>
      <w:bookmarkStart w:id="0" w:name="_Toc120807162"/>
      <w:r>
        <w:lastRenderedPageBreak/>
        <w:t xml:space="preserve">Recolección de información </w:t>
      </w:r>
      <w:proofErr w:type="spellStart"/>
      <w:r>
        <w:t>iBarber</w:t>
      </w:r>
      <w:bookmarkEnd w:id="0"/>
      <w:proofErr w:type="spellEnd"/>
    </w:p>
    <w:p w14:paraId="440E8F7F" w14:textId="2CC0ACC5" w:rsidR="005C3CBA" w:rsidRDefault="00FF70F7" w:rsidP="005C3CBA">
      <w:r>
        <w:t xml:space="preserve">Este documento se hizo con el fin de recopilar </w:t>
      </w:r>
      <w:r w:rsidR="005330A7">
        <w:t xml:space="preserve">y resumir brevemente </w:t>
      </w:r>
      <w:r>
        <w:t xml:space="preserve">las preguntas que serán utilizadas para la recolección de información en el proyecto </w:t>
      </w:r>
      <w:proofErr w:type="spellStart"/>
      <w:r>
        <w:t>iBarber</w:t>
      </w:r>
      <w:proofErr w:type="spellEnd"/>
      <w:r>
        <w:t>, estas serán representadas en los formularios de Google.</w:t>
      </w:r>
    </w:p>
    <w:p w14:paraId="7219B8FA" w14:textId="7837E9DC" w:rsidR="00FF70F7" w:rsidRDefault="00FF70F7" w:rsidP="00FF70F7">
      <w:r w:rsidRPr="00FF70F7">
        <w:t>URL:</w:t>
      </w:r>
      <w:hyperlink r:id="rId11" w:history="1">
        <w:r w:rsidRPr="00FF70F7">
          <w:rPr>
            <w:rStyle w:val="Hyperlink"/>
          </w:rPr>
          <w:t>https://docs.google.com/forms/d/e/1FAIpQLSeaAGUfpOqCjaQkH68xLD8kF1OJ7Goxd8JzuMl7XrGkir6Khw/viewform?usp=sf_link</w:t>
        </w:r>
      </w:hyperlink>
      <w:r w:rsidRPr="00FF70F7">
        <w:t>.</w:t>
      </w:r>
    </w:p>
    <w:p w14:paraId="14138A78" w14:textId="50234D4A" w:rsidR="00FF70F7" w:rsidRDefault="00FF70F7" w:rsidP="00FF70F7">
      <w:pPr>
        <w:pStyle w:val="Heading2"/>
      </w:pPr>
      <w:bookmarkStart w:id="1" w:name="_Toc120807163"/>
      <w:r>
        <w:t>Rol barbero</w:t>
      </w:r>
      <w:bookmarkEnd w:id="1"/>
    </w:p>
    <w:p w14:paraId="7558EA18" w14:textId="572FA029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¿Sus clientes le han pedido cortes a domicilios?</w:t>
      </w:r>
    </w:p>
    <w:p w14:paraId="59202DF1" w14:textId="005FACDE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¿Presta sus servicios a domicilio?</w:t>
      </w:r>
    </w:p>
    <w:p w14:paraId="71777D43" w14:textId="20210EB0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¿Siente que el flujo de clientes a lo largo del día es muy bajo?</w:t>
      </w:r>
    </w:p>
    <w:p w14:paraId="2F3D34E1" w14:textId="4B74669E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Con relación a la pregunta anterior: ¿Considera que un sistema de información que agende las citas aumentará su clientela?</w:t>
      </w:r>
    </w:p>
    <w:p w14:paraId="4B91911E" w14:textId="3EB13EFD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¿Cree usted que habrá más eficiencia en este sector con el agendamiento de citas para las barberías?</w:t>
      </w:r>
    </w:p>
    <w:p w14:paraId="30CA3E96" w14:textId="0D728F92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¿Suele tener problemas a la hora de vender cosméticos?</w:t>
      </w:r>
    </w:p>
    <w:p w14:paraId="7EFA7EF8" w14:textId="351280B2" w:rsidR="00FF70F7" w:rsidRDefault="00FF70F7" w:rsidP="00FF70F7">
      <w:pPr>
        <w:pStyle w:val="ListParagraph"/>
        <w:numPr>
          <w:ilvl w:val="0"/>
          <w:numId w:val="11"/>
        </w:numPr>
      </w:pPr>
      <w:r w:rsidRPr="00FF70F7">
        <w:t>¿Considera óptimo extender la venta de sus productos asociándolos una tienda online?</w:t>
      </w:r>
    </w:p>
    <w:p w14:paraId="21DFFCD7" w14:textId="44407E87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¿Considera una buena idea extender sus servicios a domicilio?</w:t>
      </w:r>
    </w:p>
    <w:p w14:paraId="7942E0B9" w14:textId="1221A3E2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¿Qué problemas considera que pueden surgir con los domicilios?</w:t>
      </w:r>
    </w:p>
    <w:p w14:paraId="2F98BE77" w14:textId="41E50E2E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¿Le gustaría un sistema de reseñas para que los clientes comuniquen su satisfacción con el barbero y su trabajo?</w:t>
      </w:r>
    </w:p>
    <w:p w14:paraId="0B5DC6D7" w14:textId="36CF9918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¿Qué problemáticas identifica en una barbería?</w:t>
      </w:r>
    </w:p>
    <w:p w14:paraId="5530F37A" w14:textId="3BB2BBBC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¿Cuánto cuesta un corte?</w:t>
      </w:r>
    </w:p>
    <w:p w14:paraId="52D8EA6C" w14:textId="2EF7D4AD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¿Qué precio considera adecuado para hacer domicilios, incluyendo el coste del servicio?</w:t>
      </w:r>
    </w:p>
    <w:p w14:paraId="74A6C30B" w14:textId="0096BFA5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lastRenderedPageBreak/>
        <w:t>¿En su barbería aplica la estrategia de "combos"?</w:t>
      </w:r>
    </w:p>
    <w:p w14:paraId="3242D6CA" w14:textId="79378FB1" w:rsidR="005330A7" w:rsidRDefault="005330A7" w:rsidP="00FF70F7">
      <w:pPr>
        <w:pStyle w:val="ListParagraph"/>
        <w:numPr>
          <w:ilvl w:val="0"/>
          <w:numId w:val="11"/>
        </w:numPr>
      </w:pPr>
      <w:r w:rsidRPr="005330A7">
        <w:t>¿Qué tipo de "combos" aplica?</w:t>
      </w:r>
    </w:p>
    <w:p w14:paraId="63050B62" w14:textId="77777777" w:rsidR="005330A7" w:rsidRDefault="005330A7" w:rsidP="005330A7">
      <w:pPr>
        <w:pStyle w:val="Heading2"/>
      </w:pPr>
      <w:bookmarkStart w:id="2" w:name="_Toc120807164"/>
      <w:r>
        <w:t>Rol cliente</w:t>
      </w:r>
      <w:bookmarkEnd w:id="2"/>
    </w:p>
    <w:p w14:paraId="439DA5FA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¿Considera óptimo un servicio de barbería a domicilio?</w:t>
      </w:r>
    </w:p>
    <w:p w14:paraId="0AC5AC57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¿Le gustaría agendar cita con antelación en una barbería?</w:t>
      </w:r>
    </w:p>
    <w:p w14:paraId="1F26082C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En el momento de irse a cortar el cabello, ¿Qué modalidad prefiere?</w:t>
      </w:r>
    </w:p>
    <w:p w14:paraId="6D5D0D80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¿Qué problemas considera que pueden surgir con los domicilios?</w:t>
      </w:r>
    </w:p>
    <w:p w14:paraId="61208FB4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¿Considera que los tiempos de espera en las barberías son molestos?</w:t>
      </w:r>
    </w:p>
    <w:p w14:paraId="3F3F8741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En su caso: ¿Qué problemas identifica al irse a cortar el cabello?</w:t>
      </w:r>
    </w:p>
    <w:p w14:paraId="34F50B80" w14:textId="77777777" w:rsidR="005330A7" w:rsidRDefault="005330A7" w:rsidP="005330A7">
      <w:pPr>
        <w:pStyle w:val="ListParagraph"/>
        <w:numPr>
          <w:ilvl w:val="0"/>
          <w:numId w:val="12"/>
        </w:numPr>
      </w:pPr>
      <w:r w:rsidRPr="005330A7">
        <w:t>Dada su experiencia como cliente en barberías, ¿Identifica otros problemas con el servicio?</w:t>
      </w:r>
    </w:p>
    <w:p w14:paraId="5C401CF5" w14:textId="77777777" w:rsidR="000617DC" w:rsidRDefault="005330A7" w:rsidP="000617DC">
      <w:pPr>
        <w:pStyle w:val="ListParagraph"/>
        <w:numPr>
          <w:ilvl w:val="0"/>
          <w:numId w:val="12"/>
        </w:numPr>
      </w:pPr>
      <w:r w:rsidRPr="005330A7">
        <w:t>¿Cuáles son las claves de un buen servicio de barbería?</w:t>
      </w:r>
    </w:p>
    <w:p w14:paraId="5CF7E622" w14:textId="77777777" w:rsidR="000617DC" w:rsidRDefault="000617DC" w:rsidP="000617DC">
      <w:pPr>
        <w:pStyle w:val="ListParagraph"/>
        <w:numPr>
          <w:ilvl w:val="0"/>
          <w:numId w:val="12"/>
        </w:numPr>
      </w:pPr>
      <w:r w:rsidRPr="000617DC">
        <w:t>¿Cuánto paga normalmente por el servicio de barbería?</w:t>
      </w:r>
    </w:p>
    <w:p w14:paraId="5D708D2E" w14:textId="35C7494F" w:rsidR="005330A7" w:rsidRPr="005330A7" w:rsidRDefault="000617DC" w:rsidP="000617DC">
      <w:pPr>
        <w:pStyle w:val="ListParagraph"/>
        <w:numPr>
          <w:ilvl w:val="0"/>
          <w:numId w:val="12"/>
        </w:numPr>
      </w:pPr>
      <w:r w:rsidRPr="000617DC">
        <w:t>¿Qué precio considera adecuado para el coste del domicilio y el servicio incluido?</w:t>
      </w:r>
    </w:p>
    <w:p w14:paraId="54292C78" w14:textId="77777777" w:rsidR="00FF70F7" w:rsidRPr="00FF70F7" w:rsidRDefault="00FF70F7" w:rsidP="00FF70F7"/>
    <w:sectPr w:rsidR="00FF70F7" w:rsidRPr="00FF70F7" w:rsidSect="00D02C24">
      <w:headerReference w:type="default" r:id="rId1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2930" w14:textId="77777777" w:rsidR="005C3CBA" w:rsidRDefault="005C3CBA" w:rsidP="004114F0">
      <w:pPr>
        <w:spacing w:after="0" w:line="240" w:lineRule="auto"/>
      </w:pPr>
      <w:r>
        <w:separator/>
      </w:r>
    </w:p>
  </w:endnote>
  <w:endnote w:type="continuationSeparator" w:id="0">
    <w:p w14:paraId="74E3538F" w14:textId="77777777" w:rsidR="005C3CBA" w:rsidRDefault="005C3CBA" w:rsidP="0041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DCFA" w14:textId="77777777" w:rsidR="005C3CBA" w:rsidRDefault="005C3CBA" w:rsidP="004114F0">
      <w:pPr>
        <w:spacing w:after="0" w:line="240" w:lineRule="auto"/>
      </w:pPr>
      <w:r>
        <w:separator/>
      </w:r>
    </w:p>
  </w:footnote>
  <w:footnote w:type="continuationSeparator" w:id="0">
    <w:p w14:paraId="12900D0F" w14:textId="77777777" w:rsidR="005C3CBA" w:rsidRDefault="005C3CBA" w:rsidP="0041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483196"/>
      <w:docPartObj>
        <w:docPartGallery w:val="Page Numbers (Top of Page)"/>
        <w:docPartUnique/>
      </w:docPartObj>
    </w:sdtPr>
    <w:sdtEndPr/>
    <w:sdtContent>
      <w:p w14:paraId="18EE3EE3" w14:textId="77777777" w:rsidR="006503A4" w:rsidRDefault="006503A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EF5672" w14:textId="77777777" w:rsidR="004114F0" w:rsidRDefault="0041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52E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BCA7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BA1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0C26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C2D1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98BA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22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C9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C8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C21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5431D"/>
    <w:multiLevelType w:val="hybridMultilevel"/>
    <w:tmpl w:val="B914B87E"/>
    <w:lvl w:ilvl="0" w:tplc="B5E22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20F50"/>
    <w:multiLevelType w:val="hybridMultilevel"/>
    <w:tmpl w:val="7B748CBE"/>
    <w:lvl w:ilvl="0" w:tplc="6FA0B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407684">
    <w:abstractNumId w:val="8"/>
  </w:num>
  <w:num w:numId="2" w16cid:durableId="711224887">
    <w:abstractNumId w:val="3"/>
  </w:num>
  <w:num w:numId="3" w16cid:durableId="1141659070">
    <w:abstractNumId w:val="2"/>
  </w:num>
  <w:num w:numId="4" w16cid:durableId="157380933">
    <w:abstractNumId w:val="1"/>
  </w:num>
  <w:num w:numId="5" w16cid:durableId="1252542109">
    <w:abstractNumId w:val="0"/>
  </w:num>
  <w:num w:numId="6" w16cid:durableId="362830512">
    <w:abstractNumId w:val="9"/>
  </w:num>
  <w:num w:numId="7" w16cid:durableId="527717533">
    <w:abstractNumId w:val="7"/>
  </w:num>
  <w:num w:numId="8" w16cid:durableId="859053689">
    <w:abstractNumId w:val="6"/>
  </w:num>
  <w:num w:numId="9" w16cid:durableId="71436053">
    <w:abstractNumId w:val="5"/>
  </w:num>
  <w:num w:numId="10" w16cid:durableId="167210525">
    <w:abstractNumId w:val="4"/>
  </w:num>
  <w:num w:numId="11" w16cid:durableId="1155031752">
    <w:abstractNumId w:val="10"/>
  </w:num>
  <w:num w:numId="12" w16cid:durableId="249194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BA"/>
    <w:rsid w:val="000617DC"/>
    <w:rsid w:val="00185A22"/>
    <w:rsid w:val="00294D02"/>
    <w:rsid w:val="004114F0"/>
    <w:rsid w:val="004F6D72"/>
    <w:rsid w:val="005330A7"/>
    <w:rsid w:val="005C3CBA"/>
    <w:rsid w:val="006503A4"/>
    <w:rsid w:val="007C5D9C"/>
    <w:rsid w:val="0096119A"/>
    <w:rsid w:val="00A83620"/>
    <w:rsid w:val="00C56EB5"/>
    <w:rsid w:val="00CA557A"/>
    <w:rsid w:val="00D02C24"/>
    <w:rsid w:val="00DD215F"/>
    <w:rsid w:val="00DD2DEC"/>
    <w:rsid w:val="00FF2143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F11D"/>
  <w15:chartTrackingRefBased/>
  <w15:docId w15:val="{70FC6D46-D1B1-48F1-B20F-35162583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EC"/>
    <w:pPr>
      <w:spacing w:line="480" w:lineRule="auto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D9C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D9C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EC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EC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EC"/>
    <w:pPr>
      <w:keepNext/>
      <w:keepLines/>
      <w:spacing w:after="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4F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1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4F0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C56EB5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B5"/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5D9C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D9C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EC"/>
    <w:rPr>
      <w:rFonts w:ascii="Arial" w:eastAsiaTheme="majorEastAsia" w:hAnsi="Arial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EC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EC"/>
    <w:rPr>
      <w:rFonts w:ascii="Arial" w:eastAsiaTheme="majorEastAsia" w:hAnsi="Arial" w:cstheme="majorBidi"/>
      <w:b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CA557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ListParagraph">
    <w:name w:val="List Paragraph"/>
    <w:basedOn w:val="Normal"/>
    <w:uiPriority w:val="34"/>
    <w:qFormat/>
    <w:rsid w:val="00FF70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17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7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eaAGUfpOqCjaQkH68xLD8kF1OJ7Goxd8JzuMl7XrGkir6Khw/viewform?usp=sf_lin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Documentos\Plantillas%20personalizadas%20de%20Office\Normas%20apa%207%20primera%20e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606EDEBC807F48A8CD249B646B071E" ma:contentTypeVersion="5" ma:contentTypeDescription="Crear nuevo documento." ma:contentTypeScope="" ma:versionID="1ee7c7cb61308b0a66ce2520caddb631">
  <xsd:schema xmlns:xsd="http://www.w3.org/2001/XMLSchema" xmlns:xs="http://www.w3.org/2001/XMLSchema" xmlns:p="http://schemas.microsoft.com/office/2006/metadata/properties" xmlns:ns3="98b3e425-9326-4f6b-a45d-e56c642659c8" targetNamespace="http://schemas.microsoft.com/office/2006/metadata/properties" ma:root="true" ma:fieldsID="8afcf5ea6770498e4548e5cb9da8e601" ns3:_="">
    <xsd:import namespace="98b3e425-9326-4f6b-a45d-e56c642659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e425-9326-4f6b-a45d-e56c64265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e425-9326-4f6b-a45d-e56c642659c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03CB4-85E4-42AA-9A82-2C0BB1F45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e425-9326-4f6b-a45d-e56c64265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D898DF-F0DC-40C4-B772-973FB0DC86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68D67C-8BF6-46D5-AC71-CD1835CA3CE4}">
  <ds:schemaRefs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98b3e425-9326-4f6b-a45d-e56c642659c8"/>
  </ds:schemaRefs>
</ds:datastoreItem>
</file>

<file path=customXml/itemProps4.xml><?xml version="1.0" encoding="utf-8"?>
<ds:datastoreItem xmlns:ds="http://schemas.openxmlformats.org/officeDocument/2006/customXml" ds:itemID="{D48DCC9B-2908-49C7-A022-384578F439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Normas apa 7 primera ed.dotx</Template>
  <TotalTime>1</TotalTime>
  <Pages>4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Pedraza.</dc:creator>
  <cp:keywords/>
  <dc:description/>
  <cp:lastModifiedBy>Jhojan Pedraza.</cp:lastModifiedBy>
  <cp:revision>2</cp:revision>
  <dcterms:created xsi:type="dcterms:W3CDTF">2022-12-01T22:17:00Z</dcterms:created>
  <dcterms:modified xsi:type="dcterms:W3CDTF">2022-12-01T22:17:00Z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0x010100B6606EDEBC807F48A8CD249B646B071E</vt:lpwstr>
  </property>
</Properties>
</file>